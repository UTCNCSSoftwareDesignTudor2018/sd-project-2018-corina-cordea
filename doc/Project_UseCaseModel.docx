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393" w:rsidRPr="00D047E9" w:rsidRDefault="004D245D">
      <w:pPr>
        <w:pStyle w:val="Title"/>
        <w:jc w:val="right"/>
        <w:rPr>
          <w:rFonts w:ascii="Times New Roman" w:hAnsi="Times New Roman"/>
        </w:rPr>
      </w:pPr>
      <w:r>
        <w:t>Grocery Shopping Application</w:t>
      </w:r>
      <w:r w:rsidR="0098163D">
        <w:fldChar w:fldCharType="begin"/>
      </w:r>
      <w:r w:rsidR="0098163D">
        <w:instrText xml:space="preserve"> SUBJECT  \* MERGEFORMAT </w:instrText>
      </w:r>
      <w:r w:rsidR="0098163D">
        <w:fldChar w:fldCharType="end"/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4D245D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Version </w:t>
      </w:r>
      <w:r w:rsidR="00570E86" w:rsidRPr="00D047E9">
        <w:rPr>
          <w:rFonts w:ascii="Times New Roman" w:hAnsi="Times New Roman"/>
          <w:sz w:val="28"/>
        </w:rPr>
        <w:t>1.0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4D245D">
            <w:pPr>
              <w:pStyle w:val="Tabletext"/>
            </w:pPr>
            <w:r>
              <w:t>21/03/2018</w:t>
            </w:r>
          </w:p>
        </w:tc>
        <w:tc>
          <w:tcPr>
            <w:tcW w:w="1152" w:type="dxa"/>
          </w:tcPr>
          <w:p w:rsidR="008C4393" w:rsidRPr="00D047E9" w:rsidRDefault="004D245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4D245D">
            <w:pPr>
              <w:pStyle w:val="Tabletext"/>
            </w:pPr>
            <w:r>
              <w:t>First use-case model of the system</w:t>
            </w:r>
          </w:p>
        </w:tc>
        <w:tc>
          <w:tcPr>
            <w:tcW w:w="2304" w:type="dxa"/>
          </w:tcPr>
          <w:p w:rsidR="008C4393" w:rsidRPr="00D047E9" w:rsidRDefault="004D245D">
            <w:pPr>
              <w:pStyle w:val="Tabletext"/>
            </w:pPr>
            <w:r>
              <w:t>Cordea Corina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52272B" w:rsidRPr="00487988" w:rsidRDefault="0056530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52272B" w:rsidRPr="00B466F6">
        <w:rPr>
          <w:noProof/>
        </w:rPr>
        <w:t>1.</w:t>
      </w:r>
      <w:r w:rsidR="0052272B" w:rsidRPr="00487988">
        <w:rPr>
          <w:rFonts w:ascii="Calibri" w:hAnsi="Calibri"/>
          <w:noProof/>
          <w:sz w:val="22"/>
          <w:szCs w:val="22"/>
        </w:rPr>
        <w:tab/>
      </w:r>
      <w:r w:rsidR="0052272B" w:rsidRPr="00B466F6">
        <w:rPr>
          <w:noProof/>
        </w:rPr>
        <w:t>Use-Cases Identification</w:t>
      </w:r>
      <w:r w:rsidR="0052272B">
        <w:rPr>
          <w:noProof/>
        </w:rPr>
        <w:tab/>
      </w:r>
      <w:r w:rsidR="0052272B">
        <w:rPr>
          <w:noProof/>
        </w:rPr>
        <w:fldChar w:fldCharType="begin"/>
      </w:r>
      <w:r w:rsidR="0052272B">
        <w:rPr>
          <w:noProof/>
        </w:rPr>
        <w:instrText xml:space="preserve"> PAGEREF _Toc509419689 \h </w:instrText>
      </w:r>
      <w:r w:rsidR="0052272B">
        <w:rPr>
          <w:noProof/>
        </w:rPr>
      </w:r>
      <w:r w:rsidR="0052272B">
        <w:rPr>
          <w:noProof/>
        </w:rPr>
        <w:fldChar w:fldCharType="separate"/>
      </w:r>
      <w:r w:rsidR="0052272B">
        <w:rPr>
          <w:noProof/>
        </w:rPr>
        <w:t>4</w:t>
      </w:r>
      <w:r w:rsidR="0052272B">
        <w:rPr>
          <w:noProof/>
        </w:rPr>
        <w:fldChar w:fldCharType="end"/>
      </w:r>
    </w:p>
    <w:p w:rsidR="0052272B" w:rsidRPr="00487988" w:rsidRDefault="0052272B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B466F6">
        <w:rPr>
          <w:noProof/>
        </w:rPr>
        <w:t>2.</w:t>
      </w:r>
      <w:r w:rsidRPr="00487988">
        <w:rPr>
          <w:rFonts w:ascii="Calibri" w:hAnsi="Calibri"/>
          <w:noProof/>
          <w:sz w:val="22"/>
          <w:szCs w:val="22"/>
        </w:rPr>
        <w:tab/>
      </w:r>
      <w:r w:rsidRPr="00B466F6">
        <w:rPr>
          <w:noProof/>
        </w:rPr>
        <w:t>UML Use-Case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_Toc509419690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206E27">
        <w:lastRenderedPageBreak/>
        <w:fldChar w:fldCharType="begin"/>
      </w:r>
      <w:r w:rsidR="00206E27">
        <w:instrText xml:space="preserve">title  \* Mergeformat </w:instrText>
      </w:r>
      <w:r w:rsidR="00206E27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206E27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509419689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04741B" w:rsidRDefault="00A02425" w:rsidP="00597E08">
      <w:pPr>
        <w:ind w:left="720"/>
      </w:pPr>
      <w:r>
        <w:t xml:space="preserve">Use case: Add product to cart </w:t>
      </w:r>
    </w:p>
    <w:p w:rsidR="00597E08" w:rsidRPr="00597E08" w:rsidRDefault="00597E08" w:rsidP="00597E08">
      <w:pPr>
        <w:ind w:left="720"/>
      </w:pPr>
    </w:p>
    <w:p w:rsidR="0004741B" w:rsidRDefault="004D245D" w:rsidP="00597E08">
      <w:pPr>
        <w:ind w:left="720"/>
      </w:pPr>
      <w:r w:rsidRPr="00597E08">
        <w:t xml:space="preserve">Level: </w:t>
      </w:r>
      <w:r w:rsidR="00597E08">
        <w:t>user-goal level</w:t>
      </w:r>
    </w:p>
    <w:p w:rsidR="00597E08" w:rsidRPr="00597E08" w:rsidRDefault="00597E08" w:rsidP="00597E08">
      <w:pPr>
        <w:ind w:left="720"/>
      </w:pPr>
    </w:p>
    <w:p w:rsidR="0004741B" w:rsidRDefault="0004741B" w:rsidP="00597E08">
      <w:pPr>
        <w:ind w:left="720"/>
      </w:pPr>
      <w:r w:rsidRPr="00597E08">
        <w:t xml:space="preserve">Primary actor: </w:t>
      </w:r>
      <w:r w:rsidR="004D245D" w:rsidRPr="00597E08">
        <w:t>customer</w:t>
      </w:r>
    </w:p>
    <w:p w:rsidR="00597E08" w:rsidRPr="00597E08" w:rsidRDefault="00597E08" w:rsidP="00597E08">
      <w:pPr>
        <w:ind w:left="720"/>
      </w:pPr>
    </w:p>
    <w:p w:rsidR="006C543D" w:rsidRDefault="006C543D" w:rsidP="00597E08">
      <w:pPr>
        <w:ind w:left="720"/>
      </w:pPr>
      <w:r w:rsidRPr="00597E08">
        <w:t xml:space="preserve">Main success scenario: </w:t>
      </w:r>
      <w:r w:rsidR="004D245D" w:rsidRPr="00597E08">
        <w:t xml:space="preserve">customer logs into the system, choses the </w:t>
      </w:r>
      <w:r w:rsidR="00A02425">
        <w:t>product</w:t>
      </w:r>
      <w:r w:rsidR="004D245D" w:rsidRPr="00597E08">
        <w:t xml:space="preserve"> he wants to buy,</w:t>
      </w:r>
      <w:r w:rsidR="00AE4CA7">
        <w:t xml:space="preserve"> </w:t>
      </w:r>
      <w:r w:rsidR="00A02425">
        <w:t>selects the desired quantity and presses add to cart button</w:t>
      </w:r>
    </w:p>
    <w:p w:rsidR="00597E08" w:rsidRPr="00597E08" w:rsidRDefault="00597E08" w:rsidP="00597E08">
      <w:pPr>
        <w:ind w:left="720"/>
      </w:pPr>
    </w:p>
    <w:p w:rsidR="004D245D" w:rsidRDefault="004D245D" w:rsidP="00597E08">
      <w:pPr>
        <w:ind w:left="720"/>
      </w:pPr>
      <w:r w:rsidRPr="00597E08">
        <w:t xml:space="preserve">Extensions: </w:t>
      </w:r>
      <w:r w:rsidR="00597E08" w:rsidRPr="00597E08">
        <w:t xml:space="preserve"> </w:t>
      </w:r>
      <w:r w:rsidR="00A02425" w:rsidRPr="00597E08">
        <w:t xml:space="preserve">customer logs into the system, choses the </w:t>
      </w:r>
      <w:r w:rsidR="00A02425">
        <w:t>product</w:t>
      </w:r>
      <w:r w:rsidR="00A02425" w:rsidRPr="00597E08">
        <w:t xml:space="preserve"> he wants to buy,</w:t>
      </w:r>
      <w:r w:rsidR="00A02425">
        <w:t xml:space="preserve"> selects the desired quantity and receives an error message stating that the quantity introduced is bigger than the available quantity, so the user enters a valid value and presses add to cart button</w:t>
      </w:r>
    </w:p>
    <w:p w:rsidR="00597E08" w:rsidRDefault="00597E08" w:rsidP="00597E08">
      <w:pPr>
        <w:ind w:left="720"/>
      </w:pPr>
    </w:p>
    <w:p w:rsidR="00597E08" w:rsidRDefault="00597E08" w:rsidP="00597E08">
      <w:pPr>
        <w:ind w:left="720"/>
      </w:pPr>
    </w:p>
    <w:p w:rsidR="00597E08" w:rsidRDefault="00597E08" w:rsidP="00597E08">
      <w:pPr>
        <w:ind w:left="720"/>
      </w:pPr>
      <w:r>
        <w:t xml:space="preserve">Use case: Update product </w:t>
      </w:r>
    </w:p>
    <w:p w:rsidR="00597E08" w:rsidRPr="00597E08" w:rsidRDefault="00597E08" w:rsidP="00597E08">
      <w:pPr>
        <w:ind w:left="720"/>
      </w:pPr>
    </w:p>
    <w:p w:rsidR="00597E08" w:rsidRDefault="00597E08" w:rsidP="00597E08">
      <w:pPr>
        <w:ind w:left="720"/>
      </w:pPr>
      <w:r w:rsidRPr="00597E08">
        <w:t>Level: user-goal level</w:t>
      </w:r>
    </w:p>
    <w:p w:rsidR="00597E08" w:rsidRPr="00597E08" w:rsidRDefault="00597E08" w:rsidP="00597E08">
      <w:pPr>
        <w:ind w:left="720"/>
      </w:pPr>
    </w:p>
    <w:p w:rsidR="00597E08" w:rsidRDefault="00597E08" w:rsidP="00597E08">
      <w:pPr>
        <w:ind w:left="720"/>
      </w:pPr>
      <w:r w:rsidRPr="00597E08">
        <w:t xml:space="preserve">Primary actor: </w:t>
      </w:r>
      <w:r w:rsidR="001E0984">
        <w:t>seller</w:t>
      </w:r>
    </w:p>
    <w:p w:rsidR="00597E08" w:rsidRPr="00597E08" w:rsidRDefault="00597E08" w:rsidP="00597E08">
      <w:pPr>
        <w:ind w:left="720"/>
      </w:pPr>
    </w:p>
    <w:p w:rsidR="00597E08" w:rsidRDefault="00597E08" w:rsidP="00597E08">
      <w:pPr>
        <w:ind w:left="720"/>
      </w:pPr>
      <w:r w:rsidRPr="00597E08">
        <w:t xml:space="preserve">Main success scenario: </w:t>
      </w:r>
      <w:r w:rsidR="001E0984">
        <w:t>seller</w:t>
      </w:r>
      <w:r w:rsidRPr="00597E08">
        <w:t xml:space="preserve"> logs into the system, choses the </w:t>
      </w:r>
      <w:r>
        <w:t>product he wants to update</w:t>
      </w:r>
      <w:r w:rsidRPr="00597E08">
        <w:t xml:space="preserve">, </w:t>
      </w:r>
      <w:r>
        <w:t>introduces the new value and saves the modifications</w:t>
      </w:r>
    </w:p>
    <w:p w:rsidR="00597E08" w:rsidRPr="00597E08" w:rsidRDefault="00597E08" w:rsidP="00597E08">
      <w:pPr>
        <w:ind w:left="720"/>
      </w:pPr>
    </w:p>
    <w:p w:rsidR="00597E08" w:rsidRDefault="00597E08" w:rsidP="00597E08">
      <w:pPr>
        <w:ind w:left="720"/>
      </w:pPr>
      <w:r w:rsidRPr="00597E08">
        <w:t xml:space="preserve">Extensions:  </w:t>
      </w:r>
      <w:r w:rsidR="001E0984">
        <w:t>seller</w:t>
      </w:r>
      <w:r>
        <w:t xml:space="preserve"> introduces the information required to login wrong </w:t>
      </w:r>
      <w:r w:rsidRPr="00597E08">
        <w:t>receives an error message, then he enters the data again</w:t>
      </w:r>
      <w:r>
        <w:t xml:space="preserve">, </w:t>
      </w:r>
      <w:r w:rsidRPr="00597E08">
        <w:t xml:space="preserve">choses the </w:t>
      </w:r>
      <w:r>
        <w:t>product he wants to update</w:t>
      </w:r>
      <w:r w:rsidRPr="00597E08">
        <w:t xml:space="preserve">, </w:t>
      </w:r>
      <w:r>
        <w:t>introduces the new value and saves the modifications</w:t>
      </w:r>
    </w:p>
    <w:p w:rsidR="00597E08" w:rsidRPr="00597E08" w:rsidRDefault="00597E08" w:rsidP="00597E08">
      <w:pPr>
        <w:ind w:left="720"/>
      </w:pPr>
    </w:p>
    <w:p w:rsidR="00597E08" w:rsidRDefault="00597E08" w:rsidP="00597E08">
      <w:pPr>
        <w:ind w:left="720"/>
      </w:pPr>
    </w:p>
    <w:p w:rsidR="00597E08" w:rsidRDefault="00597E08" w:rsidP="00597E08">
      <w:pPr>
        <w:ind w:left="720"/>
      </w:pPr>
      <w:r>
        <w:t>Use case: Create account</w:t>
      </w:r>
    </w:p>
    <w:p w:rsidR="00597E08" w:rsidRPr="00597E08" w:rsidRDefault="00597E08" w:rsidP="00597E08">
      <w:pPr>
        <w:ind w:left="720"/>
      </w:pPr>
    </w:p>
    <w:p w:rsidR="00597E08" w:rsidRDefault="00597E08" w:rsidP="00597E08">
      <w:pPr>
        <w:ind w:left="720"/>
      </w:pPr>
      <w:r w:rsidRPr="00597E08">
        <w:t>Level: user-goal level</w:t>
      </w:r>
    </w:p>
    <w:p w:rsidR="00597E08" w:rsidRPr="00597E08" w:rsidRDefault="00597E08" w:rsidP="00597E08">
      <w:pPr>
        <w:ind w:left="720"/>
      </w:pPr>
    </w:p>
    <w:p w:rsidR="00597E08" w:rsidRDefault="00597E08" w:rsidP="00597E08">
      <w:pPr>
        <w:ind w:left="720"/>
      </w:pPr>
      <w:r w:rsidRPr="00597E08">
        <w:t xml:space="preserve">Primary actor: </w:t>
      </w:r>
      <w:r w:rsidR="00AE4CA7">
        <w:t>customer</w:t>
      </w:r>
    </w:p>
    <w:p w:rsidR="00597E08" w:rsidRPr="00597E08" w:rsidRDefault="00597E08" w:rsidP="00597E08">
      <w:pPr>
        <w:ind w:left="720"/>
      </w:pPr>
    </w:p>
    <w:p w:rsidR="00597E08" w:rsidRDefault="00597E08" w:rsidP="00597E08">
      <w:pPr>
        <w:ind w:left="720"/>
      </w:pPr>
      <w:r w:rsidRPr="00597E08">
        <w:t xml:space="preserve">Main success scenario: </w:t>
      </w:r>
      <w:r w:rsidR="00AE4CA7">
        <w:t>user opens the application, presses the create new</w:t>
      </w:r>
      <w:r w:rsidR="006D7E82">
        <w:t xml:space="preserve"> user</w:t>
      </w:r>
      <w:r w:rsidR="00AE4CA7">
        <w:t xml:space="preserve"> account button, introduces the information and presses create account button</w:t>
      </w:r>
    </w:p>
    <w:p w:rsidR="00597E08" w:rsidRPr="00597E08" w:rsidRDefault="00597E08" w:rsidP="00597E08">
      <w:pPr>
        <w:ind w:left="720"/>
      </w:pPr>
    </w:p>
    <w:p w:rsidR="00AE4CA7" w:rsidRDefault="00597E08" w:rsidP="00AE4CA7">
      <w:pPr>
        <w:ind w:left="720"/>
      </w:pPr>
      <w:r w:rsidRPr="00597E08">
        <w:t>Extensions</w:t>
      </w:r>
      <w:r w:rsidR="00AE4CA7">
        <w:t>:</w:t>
      </w:r>
      <w:r w:rsidR="00AE4CA7" w:rsidRPr="00AE4CA7">
        <w:t xml:space="preserve"> </w:t>
      </w:r>
      <w:r w:rsidR="00AE4CA7">
        <w:t xml:space="preserve">user opens the application, presses the create new </w:t>
      </w:r>
      <w:r w:rsidR="006D7E82">
        <w:t xml:space="preserve">user </w:t>
      </w:r>
      <w:r w:rsidR="00AE4CA7">
        <w:t xml:space="preserve">account button, introduces </w:t>
      </w:r>
      <w:r w:rsidR="002B0A33">
        <w:t>the information and receives an</w:t>
      </w:r>
      <w:r w:rsidR="00AE4CA7">
        <w:t xml:space="preserve"> error message saying that the username is already taken so he introduces a new one that is available and presses crea</w:t>
      </w:r>
      <w:r w:rsidR="00BF5CD8">
        <w:t>te</w:t>
      </w:r>
      <w:r w:rsidR="00AE4CA7">
        <w:t xml:space="preserve"> account button</w:t>
      </w:r>
    </w:p>
    <w:p w:rsidR="00597E08" w:rsidRDefault="00597E08" w:rsidP="00597E08">
      <w:pPr>
        <w:ind w:left="720"/>
      </w:pPr>
    </w:p>
    <w:p w:rsidR="00597E08" w:rsidRDefault="00597E08" w:rsidP="00597E08">
      <w:pPr>
        <w:ind w:left="720"/>
      </w:pPr>
    </w:p>
    <w:p w:rsidR="00A02425" w:rsidRDefault="00A02425" w:rsidP="00597E08">
      <w:pPr>
        <w:ind w:left="720"/>
      </w:pPr>
    </w:p>
    <w:p w:rsidR="00A02425" w:rsidRPr="00597E08" w:rsidRDefault="00A02425" w:rsidP="00597E08">
      <w:pPr>
        <w:ind w:left="720"/>
      </w:pPr>
    </w:p>
    <w:p w:rsidR="004D245D" w:rsidRPr="004D245D" w:rsidRDefault="004D245D" w:rsidP="004D245D">
      <w:pPr>
        <w:pStyle w:val="BodyText"/>
      </w:pPr>
    </w:p>
    <w:p w:rsidR="00A02425" w:rsidRDefault="00D047E9" w:rsidP="00A02425">
      <w:pPr>
        <w:pStyle w:val="Heading1"/>
        <w:widowControl/>
        <w:rPr>
          <w:rFonts w:ascii="Times New Roman" w:hAnsi="Times New Roman"/>
        </w:rPr>
      </w:pPr>
      <w:bookmarkStart w:id="5" w:name="_Toc509419690"/>
      <w:bookmarkEnd w:id="3"/>
      <w:bookmarkEnd w:id="4"/>
      <w:r w:rsidRPr="00D047E9">
        <w:rPr>
          <w:rFonts w:ascii="Times New Roman" w:hAnsi="Times New Roman"/>
        </w:rPr>
        <w:lastRenderedPageBreak/>
        <w:t>UML Use-Case Diagram</w:t>
      </w:r>
      <w:bookmarkEnd w:id="5"/>
    </w:p>
    <w:p w:rsidR="00DB0961" w:rsidRPr="00DB0961" w:rsidRDefault="00DB0961" w:rsidP="00DB0961"/>
    <w:p w:rsidR="008C4393" w:rsidRPr="00DB0961" w:rsidRDefault="001E0984" w:rsidP="00D047E9">
      <w:pPr>
        <w:pStyle w:val="InfoBlue"/>
        <w:rPr>
          <w:i w:val="0"/>
        </w:rPr>
      </w:pPr>
      <w:r>
        <w:rPr>
          <w:i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75pt;height:419.25pt">
            <v:imagedata r:id="rId8" o:title="usecase"/>
          </v:shape>
        </w:pict>
      </w:r>
      <w:bookmarkStart w:id="6" w:name="_GoBack"/>
      <w:bookmarkEnd w:id="6"/>
    </w:p>
    <w:sectPr w:rsidR="008C4393" w:rsidRPr="00DB0961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E27" w:rsidRDefault="00206E27">
      <w:pPr>
        <w:spacing w:line="240" w:lineRule="auto"/>
      </w:pPr>
      <w:r>
        <w:separator/>
      </w:r>
    </w:p>
  </w:endnote>
  <w:endnote w:type="continuationSeparator" w:id="0">
    <w:p w:rsidR="00206E27" w:rsidRDefault="00206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4D245D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4D245D">
            <w:t>Cordea Corina</w:t>
          </w:r>
          <w:r w:rsidR="00487988">
            <w:fldChar w:fldCharType="begin"/>
          </w:r>
          <w:r w:rsidR="00487988">
            <w:instrText xml:space="preserve"> DOCPROPERTY "Company"  \* MERGEFORMAT </w:instrText>
          </w:r>
          <w:r w:rsidR="00487988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C37E17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1E0984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E27" w:rsidRDefault="00206E27">
      <w:pPr>
        <w:spacing w:line="240" w:lineRule="auto"/>
      </w:pPr>
      <w:r>
        <w:separator/>
      </w:r>
    </w:p>
  </w:footnote>
  <w:footnote w:type="continuationSeparator" w:id="0">
    <w:p w:rsidR="00206E27" w:rsidRDefault="00206E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206E27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0916B9">
      <w:rPr>
        <w:rFonts w:ascii="Arial" w:hAnsi="Arial"/>
        <w:b/>
        <w:sz w:val="36"/>
      </w:rPr>
      <w:t xml:space="preserve"> </w:t>
    </w:r>
    <w:r w:rsidR="004D245D">
      <w:rPr>
        <w:rFonts w:ascii="Arial" w:hAnsi="Arial"/>
        <w:b/>
        <w:sz w:val="36"/>
      </w:rPr>
      <w:t>Cordea Corina</w:t>
    </w:r>
    <w:r>
      <w:rPr>
        <w:rFonts w:ascii="Arial" w:hAnsi="Arial"/>
        <w:b/>
        <w:sz w:val="36"/>
      </w:rPr>
      <w:fldChar w:fldCharType="end"/>
    </w:r>
  </w:p>
  <w:p w:rsidR="0004741B" w:rsidRDefault="00206E27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4D245D">
      <w:rPr>
        <w:rFonts w:ascii="Arial" w:hAnsi="Arial"/>
        <w:b/>
        <w:sz w:val="36"/>
      </w:rPr>
      <w:t>Group 30432</w:t>
    </w:r>
    <w:r>
      <w:rPr>
        <w:rFonts w:ascii="Arial" w:hAnsi="Arial"/>
        <w:b/>
        <w:sz w:val="36"/>
      </w:rPr>
      <w:fldChar w:fldCharType="end"/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C37E17" w:rsidP="004D245D">
          <w:r>
            <w:t xml:space="preserve">Grocery Shopping </w:t>
          </w:r>
          <w:r w:rsidR="004D245D">
            <w:t>Application</w:t>
          </w:r>
        </w:p>
      </w:tc>
      <w:tc>
        <w:tcPr>
          <w:tcW w:w="3179" w:type="dxa"/>
        </w:tcPr>
        <w:p w:rsidR="008C4393" w:rsidRDefault="004D245D" w:rsidP="004D245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570E86">
            <w:t>1.0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4D245D" w:rsidP="004D245D">
          <w:r>
            <w:t xml:space="preserve">  Date:  21/03/2018</w:t>
          </w:r>
        </w:p>
      </w:tc>
    </w:tr>
    <w:tr w:rsidR="008C4393">
      <w:tc>
        <w:tcPr>
          <w:tcW w:w="9558" w:type="dxa"/>
          <w:gridSpan w:val="2"/>
        </w:tcPr>
        <w:p w:rsidR="008C4393" w:rsidRDefault="008C4393"/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984E93"/>
    <w:multiLevelType w:val="hybridMultilevel"/>
    <w:tmpl w:val="5F4EA7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2"/>
  </w:num>
  <w:num w:numId="12">
    <w:abstractNumId w:val="10"/>
  </w:num>
  <w:num w:numId="13">
    <w:abstractNumId w:val="19"/>
  </w:num>
  <w:num w:numId="14">
    <w:abstractNumId w:val="9"/>
  </w:num>
  <w:num w:numId="15">
    <w:abstractNumId w:val="5"/>
  </w:num>
  <w:num w:numId="16">
    <w:abstractNumId w:val="18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7"/>
  </w:num>
  <w:num w:numId="22">
    <w:abstractNumId w:val="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1E0984"/>
    <w:rsid w:val="00206E27"/>
    <w:rsid w:val="002B0A33"/>
    <w:rsid w:val="002D02EB"/>
    <w:rsid w:val="00487988"/>
    <w:rsid w:val="004D245D"/>
    <w:rsid w:val="0052272B"/>
    <w:rsid w:val="0056530F"/>
    <w:rsid w:val="00570E86"/>
    <w:rsid w:val="00597E08"/>
    <w:rsid w:val="00664E4B"/>
    <w:rsid w:val="006C543D"/>
    <w:rsid w:val="006D7E82"/>
    <w:rsid w:val="00716F83"/>
    <w:rsid w:val="007B573C"/>
    <w:rsid w:val="008C4393"/>
    <w:rsid w:val="0090593F"/>
    <w:rsid w:val="0098163D"/>
    <w:rsid w:val="00A02425"/>
    <w:rsid w:val="00AE4CA7"/>
    <w:rsid w:val="00BF5CD8"/>
    <w:rsid w:val="00C37E17"/>
    <w:rsid w:val="00C709E3"/>
    <w:rsid w:val="00D047E9"/>
    <w:rsid w:val="00D720D3"/>
    <w:rsid w:val="00DB0961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DE28E73-5865-490E-A24F-6874B5A9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82</TotalTime>
  <Pages>5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RePack by Diakov</cp:lastModifiedBy>
  <cp:revision>10</cp:revision>
  <dcterms:created xsi:type="dcterms:W3CDTF">2010-02-24T09:14:00Z</dcterms:created>
  <dcterms:modified xsi:type="dcterms:W3CDTF">2018-05-16T00:17:00Z</dcterms:modified>
</cp:coreProperties>
</file>