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B618ED">
      <w:pPr>
        <w:pStyle w:val="Title"/>
        <w:jc w:val="right"/>
        <w:rPr>
          <w:rFonts w:ascii="Times New Roman" w:hAnsi="Times New Roman"/>
        </w:rPr>
      </w:pPr>
      <w:r>
        <w:t>Grocery Shopping Android</w:t>
      </w:r>
      <w:r w:rsidR="008C1344">
        <w:t xml:space="preserve"> Application</w:t>
      </w:r>
    </w:p>
    <w:p w:rsidR="0085257A" w:rsidRPr="00B90E27" w:rsidRDefault="00AE6D90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B618E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C1344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5257A" w:rsidRPr="00B90E27" w:rsidRDefault="008C134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2A0ACF">
            <w:pPr>
              <w:pStyle w:val="Tabletext"/>
            </w:pPr>
            <w:r>
              <w:t>First version of the application</w:t>
            </w:r>
          </w:p>
        </w:tc>
        <w:tc>
          <w:tcPr>
            <w:tcW w:w="2304" w:type="dxa"/>
          </w:tcPr>
          <w:p w:rsidR="0085257A" w:rsidRPr="00B90E27" w:rsidRDefault="008C1344">
            <w:pPr>
              <w:pStyle w:val="Tabletext"/>
            </w:pPr>
            <w:r>
              <w:t>Cordea Corina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5D60E1" w:rsidRPr="00AE6D90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5D60E1" w:rsidRPr="00103A98">
        <w:rPr>
          <w:noProof/>
        </w:rPr>
        <w:t>1.</w:t>
      </w:r>
      <w:r w:rsidR="005D60E1" w:rsidRPr="00AE6D90">
        <w:rPr>
          <w:rFonts w:ascii="Calibri" w:hAnsi="Calibri"/>
          <w:noProof/>
          <w:sz w:val="22"/>
          <w:szCs w:val="22"/>
        </w:rPr>
        <w:tab/>
      </w:r>
      <w:r w:rsidR="005D60E1" w:rsidRPr="00103A98">
        <w:rPr>
          <w:noProof/>
        </w:rPr>
        <w:t>Introduction</w:t>
      </w:r>
      <w:r w:rsidR="005D60E1">
        <w:rPr>
          <w:noProof/>
        </w:rPr>
        <w:tab/>
      </w:r>
      <w:r w:rsidR="005D60E1">
        <w:rPr>
          <w:noProof/>
        </w:rPr>
        <w:fldChar w:fldCharType="begin"/>
      </w:r>
      <w:r w:rsidR="005D60E1">
        <w:rPr>
          <w:noProof/>
        </w:rPr>
        <w:instrText xml:space="preserve"> PAGEREF _Toc509419723 \h </w:instrText>
      </w:r>
      <w:r w:rsidR="005D60E1">
        <w:rPr>
          <w:noProof/>
        </w:rPr>
      </w:r>
      <w:r w:rsidR="005D60E1">
        <w:rPr>
          <w:noProof/>
        </w:rPr>
        <w:fldChar w:fldCharType="separate"/>
      </w:r>
      <w:r w:rsidR="005D60E1">
        <w:rPr>
          <w:noProof/>
        </w:rPr>
        <w:t>4</w:t>
      </w:r>
      <w:r w:rsidR="005D60E1"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1.1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1.2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1.3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1.4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1.5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2.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2.1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2.2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60E1" w:rsidRPr="00AE6D90" w:rsidRDefault="005D60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3.1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3.2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3.3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D60E1" w:rsidRPr="00AE6D90" w:rsidRDefault="005D60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103A98">
        <w:rPr>
          <w:noProof/>
        </w:rPr>
        <w:t>4.</w:t>
      </w:r>
      <w:r w:rsidRPr="00AE6D90">
        <w:rPr>
          <w:rFonts w:ascii="Calibri" w:hAnsi="Calibri"/>
          <w:noProof/>
          <w:sz w:val="22"/>
          <w:szCs w:val="22"/>
        </w:rPr>
        <w:tab/>
      </w:r>
      <w:r w:rsidRPr="00103A98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19723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509419724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C1344" w:rsidRPr="00F80D4C" w:rsidRDefault="008C1344" w:rsidP="00F80D4C">
      <w:pPr>
        <w:ind w:firstLine="720"/>
      </w:pPr>
      <w:r w:rsidRPr="00F80D4C">
        <w:t>The purpose of this document is to collect, analyze, and define high-level needs and</w:t>
      </w:r>
      <w:r w:rsidR="00F80D4C">
        <w:t xml:space="preserve"> features of the Grocery Shopping Android Application (GSAA)</w:t>
      </w:r>
      <w:r w:rsidRPr="00F80D4C">
        <w:t>. It focuses on the capabil</w:t>
      </w:r>
      <w:r w:rsidR="007955BC">
        <w:t>ities needed by the stakeholder</w:t>
      </w:r>
      <w:r w:rsidRPr="00F80D4C">
        <w:t xml:space="preserve"> and the target users, and why these needs exist. The details of how the </w:t>
      </w:r>
      <w:r w:rsidR="00F80D4C">
        <w:t>Grocery Shopping Android Application</w:t>
      </w:r>
      <w:r w:rsidR="00F80D4C" w:rsidRPr="00F80D4C">
        <w:t xml:space="preserve">. </w:t>
      </w:r>
      <w:r w:rsidRPr="00F80D4C">
        <w:t>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509419725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F80D4C" w:rsidRDefault="00F80D4C" w:rsidP="00F80D4C">
      <w:pPr>
        <w:ind w:firstLine="720"/>
      </w:pPr>
      <w:r>
        <w:t>This Vision Document applies to the Grocery Shopping Android Application which will be developed to work on the Android platform. The GSAA will provide a way for people to purchase and order groceries online</w:t>
      </w:r>
      <w:r w:rsidR="002A0ACF">
        <w:t>, helping them saving time by avoiding the long waiting time in queues</w:t>
      </w:r>
      <w:r>
        <w:t>.</w:t>
      </w:r>
      <w:r w:rsidR="007F6F77">
        <w:t xml:space="preserve"> Also, the system provides a simple way for sellers to show their products and sell them.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509419726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2A0ACF" w:rsidRDefault="002A0ACF" w:rsidP="002A0ACF">
      <w:pPr>
        <w:ind w:left="720"/>
      </w:pPr>
      <w:r>
        <w:t>GSAA – Grocery Shopping Android Application</w:t>
      </w:r>
    </w:p>
    <w:p w:rsidR="002A0ACF" w:rsidRPr="002A0ACF" w:rsidRDefault="002A0ACF" w:rsidP="002A0ACF">
      <w:pPr>
        <w:ind w:left="720"/>
      </w:pPr>
      <w:r>
        <w:t>Consult the glossary for more terms.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509419727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2A0ACF" w:rsidRDefault="002A0ACF" w:rsidP="002A0ACF">
      <w:pPr>
        <w:numPr>
          <w:ilvl w:val="0"/>
          <w:numId w:val="31"/>
        </w:numPr>
      </w:pPr>
      <w:r>
        <w:t>Grocery Shopping Android project specifications</w:t>
      </w:r>
    </w:p>
    <w:p w:rsidR="002A0ACF" w:rsidRDefault="00700420" w:rsidP="002A0ACF">
      <w:pPr>
        <w:ind w:left="1080" w:firstLine="360"/>
      </w:pPr>
      <w:hyperlink r:id="rId8" w:history="1">
        <w:r w:rsidR="00DC12B7" w:rsidRPr="00640C54">
          <w:rPr>
            <w:rStyle w:val="Hyperlink"/>
          </w:rPr>
          <w:t>http://nevonprojects.com/grocery-shopping-android/#</w:t>
        </w:r>
      </w:hyperlink>
    </w:p>
    <w:p w:rsidR="00DC12B7" w:rsidRPr="002A0ACF" w:rsidRDefault="00DC12B7" w:rsidP="002A0ACF">
      <w:pPr>
        <w:ind w:left="1080" w:firstLine="360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509419728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2A0ACF" w:rsidRPr="002A0ACF" w:rsidRDefault="00CB60F1" w:rsidP="00CB60F1">
      <w:pPr>
        <w:ind w:firstLine="720"/>
      </w:pPr>
      <w:r>
        <w:t>This document contains some</w:t>
      </w:r>
      <w:r w:rsidR="00DC12B7">
        <w:t xml:space="preserve"> details about the problem addresse</w:t>
      </w:r>
      <w:r>
        <w:t>d and the product proposed, the users involved and also the requirements of the product developed.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509419729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509419730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F80D4C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B60F1" w:rsidRDefault="00B808C7" w:rsidP="00CB60F1">
            <w:r>
              <w:t xml:space="preserve">The  crowded grocery shops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2A0ACF">
            <w:pPr>
              <w:pStyle w:val="BodyText"/>
              <w:keepNext/>
              <w:ind w:left="72"/>
            </w:pPr>
            <w:r w:rsidRPr="00B90E27">
              <w:t>A</w:t>
            </w:r>
            <w:r w:rsidR="0085257A" w:rsidRPr="00B90E2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CB60F1" w:rsidRDefault="00B808C7" w:rsidP="00CB60F1">
            <w:r>
              <w:t>Especially people living in big cities</w:t>
            </w:r>
            <w:r w:rsidR="007F6F77">
              <w:t xml:space="preserve"> and grocery products suppliers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808C7" w:rsidRDefault="00B808C7" w:rsidP="00B808C7">
            <w:r>
              <w:t>Spending too much time for grocery shopping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6F77" w:rsidRDefault="00B808C7" w:rsidP="00B808C7">
            <w:r>
              <w:t xml:space="preserve">A simple, mobile application that allows users to purchase and order grocery products. The product will help users save time usually spent in queues </w:t>
            </w:r>
            <w:r w:rsidR="00B50688">
              <w:t>and also they don’t have to struggle with trolleys anymore</w:t>
            </w:r>
            <w:r w:rsidR="007F6F77">
              <w:t>. The application also brings</w:t>
            </w:r>
          </w:p>
          <w:p w:rsidR="00B50688" w:rsidRPr="00B808C7" w:rsidRDefault="007F6F77" w:rsidP="00B808C7">
            <w:r>
              <w:t>benefits to the sel</w:t>
            </w:r>
            <w:r w:rsidR="0017370E">
              <w:t>lers which can use</w:t>
            </w:r>
            <w:r>
              <w:t xml:space="preserve"> this application to provide their products</w:t>
            </w:r>
          </w:p>
        </w:tc>
      </w:tr>
    </w:tbl>
    <w:p w:rsidR="0085257A" w:rsidRDefault="0085257A" w:rsidP="00F80D4C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509419731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4F7936" w:rsidRPr="004F7936" w:rsidRDefault="004F7936" w:rsidP="004F7936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50688" w:rsidRDefault="00B50688" w:rsidP="00B50688">
            <w:r w:rsidRPr="00B50688">
              <w:t>People living in big cities</w:t>
            </w:r>
            <w:r w:rsidR="007F6F77">
              <w:t xml:space="preserve"> and suppliers of grocery products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50688" w:rsidRDefault="00B50688" w:rsidP="009D6C36">
            <w:r w:rsidRPr="00B50688">
              <w:t>Want to avoid the queues from the markets</w:t>
            </w:r>
            <w:r w:rsidR="007F6F77">
              <w:t xml:space="preserve"> </w:t>
            </w:r>
            <w:r w:rsidR="0017370E">
              <w:t>or sell their items</w:t>
            </w:r>
            <w:bookmarkStart w:id="29" w:name="_GoBack"/>
            <w:bookmarkEnd w:id="29"/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50688" w:rsidRDefault="009D6C36" w:rsidP="00B50688">
            <w:r>
              <w:t xml:space="preserve"> I</w:t>
            </w:r>
            <w:r w:rsidR="0085257A" w:rsidRPr="00B50688">
              <w:t xml:space="preserve">s a </w:t>
            </w:r>
            <w:r w:rsidR="00B50688" w:rsidRPr="00B50688">
              <w:t>software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D6C36" w:rsidRDefault="009D6C36" w:rsidP="009D6C36">
            <w:r w:rsidRPr="009D6C36">
              <w:t>Will help users save the time spent in queues and also they don’t have to struggle with trolleys anymore.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51CB3" w:rsidRDefault="00951CB3" w:rsidP="00951CB3">
            <w:r w:rsidRPr="00951CB3">
              <w:t>Real grocery shops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951CB3" w:rsidRDefault="00951CB3" w:rsidP="007F6F77">
            <w:r w:rsidRPr="00951CB3">
              <w:t>Allows users to buy the products they need from the comfort of their own home, requiring a minimum</w:t>
            </w:r>
            <w:r>
              <w:t xml:space="preserve"> effort from</w:t>
            </w:r>
            <w:r w:rsidRPr="00951CB3">
              <w:t xml:space="preserve"> them</w:t>
            </w:r>
            <w:r w:rsidR="007F6F77">
              <w:t xml:space="preserve"> and  brings benefits to the sellers that can use the application to provide their products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509419732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509419733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F80D4C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212E67" w:rsidRDefault="00212E67" w:rsidP="00212E67">
            <w:r w:rsidRPr="00212E67">
              <w:t>Project developer</w:t>
            </w:r>
          </w:p>
        </w:tc>
        <w:tc>
          <w:tcPr>
            <w:tcW w:w="2610" w:type="dxa"/>
          </w:tcPr>
          <w:p w:rsidR="0085257A" w:rsidRPr="00212E67" w:rsidRDefault="00212E67" w:rsidP="00212E67">
            <w:r w:rsidRPr="00212E67">
              <w:t>Translates the problem identified into requirements and builds the application.</w:t>
            </w:r>
          </w:p>
        </w:tc>
        <w:tc>
          <w:tcPr>
            <w:tcW w:w="3960" w:type="dxa"/>
          </w:tcPr>
          <w:p w:rsidR="0085257A" w:rsidRPr="00474B69" w:rsidRDefault="00212E67" w:rsidP="00474B69">
            <w:r w:rsidRPr="00474B69">
              <w:t xml:space="preserve">Identifies the </w:t>
            </w:r>
            <w:r w:rsidR="00474B69" w:rsidRPr="00474B69">
              <w:t>requirements and designs the software architecture. Provides the implementation and also ensures that the system will be maintainable.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509419734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F80D4C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Pr="00474B69" w:rsidRDefault="00474B69" w:rsidP="00474B69">
            <w:r w:rsidRPr="00474B69">
              <w:t>Customer</w:t>
            </w:r>
          </w:p>
        </w:tc>
        <w:tc>
          <w:tcPr>
            <w:tcW w:w="1882" w:type="dxa"/>
          </w:tcPr>
          <w:p w:rsidR="0085257A" w:rsidRPr="00474B69" w:rsidRDefault="00474B69" w:rsidP="00474B69">
            <w:r w:rsidRPr="00474B69">
              <w:t>Primary end user of the system</w:t>
            </w:r>
          </w:p>
        </w:tc>
        <w:tc>
          <w:tcPr>
            <w:tcW w:w="3240" w:type="dxa"/>
          </w:tcPr>
          <w:p w:rsidR="0085257A" w:rsidRPr="00474B69" w:rsidRDefault="00474B69" w:rsidP="00474B69">
            <w:r w:rsidRPr="00474B69">
              <w:t>Uses the application to find the desired product</w:t>
            </w:r>
            <w:r>
              <w:t>s and purchase them</w:t>
            </w:r>
          </w:p>
        </w:tc>
        <w:tc>
          <w:tcPr>
            <w:tcW w:w="2628" w:type="dxa"/>
          </w:tcPr>
          <w:p w:rsidR="00474B69" w:rsidRPr="00474B69" w:rsidRDefault="00474B69" w:rsidP="00474B69">
            <w:r w:rsidRPr="00474B69">
              <w:t>Directly represented</w:t>
            </w:r>
          </w:p>
        </w:tc>
      </w:tr>
      <w:tr w:rsidR="00474B69" w:rsidRPr="00B90E27">
        <w:trPr>
          <w:trHeight w:val="976"/>
        </w:trPr>
        <w:tc>
          <w:tcPr>
            <w:tcW w:w="998" w:type="dxa"/>
          </w:tcPr>
          <w:p w:rsidR="00474B69" w:rsidRPr="00474B69" w:rsidRDefault="00F7613A" w:rsidP="00474B69">
            <w:r>
              <w:t>Supplier</w:t>
            </w:r>
          </w:p>
        </w:tc>
        <w:tc>
          <w:tcPr>
            <w:tcW w:w="1882" w:type="dxa"/>
          </w:tcPr>
          <w:p w:rsidR="00474B69" w:rsidRPr="00474B69" w:rsidRDefault="00F7613A" w:rsidP="00474B69">
            <w:r>
              <w:t>End user of the system</w:t>
            </w:r>
          </w:p>
        </w:tc>
        <w:tc>
          <w:tcPr>
            <w:tcW w:w="3240" w:type="dxa"/>
          </w:tcPr>
          <w:p w:rsidR="00474B69" w:rsidRPr="00474B69" w:rsidRDefault="00F7613A" w:rsidP="00474B69">
            <w:r>
              <w:t>Sells his products through the application</w:t>
            </w:r>
          </w:p>
        </w:tc>
        <w:tc>
          <w:tcPr>
            <w:tcW w:w="2628" w:type="dxa"/>
          </w:tcPr>
          <w:p w:rsidR="00474B69" w:rsidRPr="00474B69" w:rsidRDefault="00F7613A" w:rsidP="00474B69">
            <w:r w:rsidRPr="00474B69">
              <w:t>Directly represented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509419735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4F7936" w:rsidRDefault="00A226F8" w:rsidP="00A226F8">
      <w:pPr>
        <w:pStyle w:val="BodyText"/>
        <w:ind w:left="0" w:firstLine="720"/>
      </w:pPr>
      <w:r>
        <w:t xml:space="preserve">The GSAA will be used by customers to order online grocery products that will be delivered to them at the address desired.  This system allows customers to spend only a few minutes in order to do the groceries, the only requirements being a mobile phone operating on Android. </w:t>
      </w:r>
    </w:p>
    <w:p w:rsidR="00A226F8" w:rsidRPr="00A226F8" w:rsidRDefault="004F7936" w:rsidP="00A226F8">
      <w:pPr>
        <w:pStyle w:val="BodyText"/>
        <w:ind w:left="0" w:firstLine="720"/>
      </w:pPr>
      <w:r>
        <w:t xml:space="preserve">Also, the suppliers can easily sell their products by means of such a system. They do not need supplementary accommodation </w:t>
      </w:r>
      <w:r w:rsidR="001638EC">
        <w:t>in order to run</w:t>
      </w:r>
      <w:r>
        <w:t xml:space="preserve"> their business. All they have to do is make their products available through the application and deliver them.  </w:t>
      </w:r>
      <w:r w:rsidR="00A226F8">
        <w:t xml:space="preserve"> 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509419736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4F7936" w:rsidRDefault="004F7936" w:rsidP="004F7936">
      <w:r>
        <w:tab/>
      </w:r>
      <w:r w:rsidRPr="004F7936">
        <w:t xml:space="preserve">The </w:t>
      </w:r>
      <w:r w:rsidR="006E342F">
        <w:t>system requires a mobile</w:t>
      </w:r>
      <w:r w:rsidRPr="004F7936">
        <w:t xml:space="preserve"> phone using Android operating system and having internet connection.</w:t>
      </w:r>
    </w:p>
    <w:sectPr w:rsidR="0085257A" w:rsidRPr="004F7936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420" w:rsidRDefault="00700420">
      <w:pPr>
        <w:spacing w:line="240" w:lineRule="auto"/>
      </w:pPr>
      <w:r>
        <w:separator/>
      </w:r>
    </w:p>
  </w:endnote>
  <w:endnote w:type="continuationSeparator" w:id="0">
    <w:p w:rsidR="00700420" w:rsidRDefault="00700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C1344">
          <w:pPr>
            <w:jc w:val="center"/>
          </w:pPr>
          <w:r>
            <w:sym w:font="Symbol" w:char="F0D3"/>
          </w:r>
          <w:r w:rsidR="008C1344">
            <w:t>Cordea Corina</w:t>
          </w:r>
          <w:r>
            <w:t xml:space="preserve">, </w:t>
          </w:r>
          <w:r w:rsidR="00AE6D90">
            <w:fldChar w:fldCharType="begin"/>
          </w:r>
          <w:r w:rsidR="00AE6D90">
            <w:instrText xml:space="preserve"> DATE \@ "yyyy" </w:instrText>
          </w:r>
          <w:r w:rsidR="00AE6D90">
            <w:fldChar w:fldCharType="separate"/>
          </w:r>
          <w:r w:rsidR="0017370E">
            <w:rPr>
              <w:noProof/>
            </w:rPr>
            <w:t>2018</w:t>
          </w:r>
          <w:r w:rsidR="00AE6D9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17370E">
            <w:rPr>
              <w:rStyle w:val="PageNumber"/>
              <w:noProof/>
            </w:rPr>
            <w:t>4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420" w:rsidRDefault="00700420">
      <w:pPr>
        <w:spacing w:line="240" w:lineRule="auto"/>
      </w:pPr>
      <w:r>
        <w:separator/>
      </w:r>
    </w:p>
  </w:footnote>
  <w:footnote w:type="continuationSeparator" w:id="0">
    <w:p w:rsidR="00700420" w:rsidRDefault="007004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AE6D90">
    <w:pPr>
      <w:pBdr>
        <w:bottom w:val="single" w:sz="6" w:space="1" w:color="auto"/>
      </w:pBdr>
      <w:jc w:val="right"/>
    </w:pPr>
    <w:fldSimple w:instr=" DOCPROPERTY &quot;Company&quot;  \* MERGEFORMAT ">
      <w:r w:rsidR="00B618ED">
        <w:rPr>
          <w:rFonts w:ascii="Arial" w:hAnsi="Arial"/>
          <w:b/>
          <w:sz w:val="36"/>
        </w:rPr>
        <w:t xml:space="preserve">Cordea Corina  </w:t>
      </w:r>
    </w:fldSimple>
  </w:p>
  <w:p w:rsidR="00AD439A" w:rsidRDefault="00AE6D9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 xml:space="preserve">Group </w:t>
      </w:r>
    </w:fldSimple>
    <w:r w:rsidR="00B618ED"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618ED" w:rsidP="00B618ED">
          <w:r>
            <w:t xml:space="preserve">Grocery </w:t>
          </w:r>
          <w:r w:rsidR="008C1344">
            <w:t>Shopping</w:t>
          </w:r>
          <w:r>
            <w:t xml:space="preserve"> Android</w:t>
          </w:r>
          <w:r w:rsidR="008C1344">
            <w:t xml:space="preserve">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B618ED">
            <w:t xml:space="preserve"> Version:           1.0</w:t>
          </w:r>
        </w:p>
      </w:tc>
    </w:tr>
    <w:tr w:rsidR="00AD439A">
      <w:tc>
        <w:tcPr>
          <w:tcW w:w="6379" w:type="dxa"/>
        </w:tcPr>
        <w:p w:rsidR="00AD439A" w:rsidRDefault="00AE6D90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B618ED">
          <w:r>
            <w:t xml:space="preserve">  Date:  21/03/2018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6956C33"/>
    <w:multiLevelType w:val="hybridMultilevel"/>
    <w:tmpl w:val="4B4E4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638EC"/>
    <w:rsid w:val="0017370E"/>
    <w:rsid w:val="001C7458"/>
    <w:rsid w:val="001D42BB"/>
    <w:rsid w:val="00212E67"/>
    <w:rsid w:val="002A0ACF"/>
    <w:rsid w:val="0033164A"/>
    <w:rsid w:val="00474B69"/>
    <w:rsid w:val="004F7936"/>
    <w:rsid w:val="0057417B"/>
    <w:rsid w:val="005A3207"/>
    <w:rsid w:val="005D60E1"/>
    <w:rsid w:val="00600853"/>
    <w:rsid w:val="006C5FBF"/>
    <w:rsid w:val="006E342F"/>
    <w:rsid w:val="00700420"/>
    <w:rsid w:val="0073239A"/>
    <w:rsid w:val="007955BC"/>
    <w:rsid w:val="007F6F77"/>
    <w:rsid w:val="0085257A"/>
    <w:rsid w:val="008C1344"/>
    <w:rsid w:val="00951CB3"/>
    <w:rsid w:val="009B5BF2"/>
    <w:rsid w:val="009D6C36"/>
    <w:rsid w:val="00A226F8"/>
    <w:rsid w:val="00A61AF1"/>
    <w:rsid w:val="00A61FD4"/>
    <w:rsid w:val="00AB15B2"/>
    <w:rsid w:val="00AD439A"/>
    <w:rsid w:val="00AE6D90"/>
    <w:rsid w:val="00B50688"/>
    <w:rsid w:val="00B56935"/>
    <w:rsid w:val="00B618ED"/>
    <w:rsid w:val="00B808C7"/>
    <w:rsid w:val="00B90E27"/>
    <w:rsid w:val="00B944EA"/>
    <w:rsid w:val="00BE1B76"/>
    <w:rsid w:val="00C24CF0"/>
    <w:rsid w:val="00C35D85"/>
    <w:rsid w:val="00C95CBF"/>
    <w:rsid w:val="00CB60F1"/>
    <w:rsid w:val="00DC12B7"/>
    <w:rsid w:val="00DF1DF0"/>
    <w:rsid w:val="00E41E57"/>
    <w:rsid w:val="00E55EE3"/>
    <w:rsid w:val="00F36150"/>
    <w:rsid w:val="00F669DB"/>
    <w:rsid w:val="00F7613A"/>
    <w:rsid w:val="00F8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3DFA2B-D760-4664-9EF0-75B3362D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80D4C"/>
    <w:pPr>
      <w:tabs>
        <w:tab w:val="left" w:pos="540"/>
        <w:tab w:val="left" w:pos="1260"/>
      </w:tabs>
      <w:spacing w:after="120"/>
    </w:pPr>
    <w:rPr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onprojects.com/grocery-shopping-android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213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RePack by Diakov</cp:lastModifiedBy>
  <cp:revision>14</cp:revision>
  <cp:lastPrinted>2001-03-15T12:26:00Z</cp:lastPrinted>
  <dcterms:created xsi:type="dcterms:W3CDTF">2010-02-24T07:49:00Z</dcterms:created>
  <dcterms:modified xsi:type="dcterms:W3CDTF">2018-03-21T16:45:00Z</dcterms:modified>
</cp:coreProperties>
</file>